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A2" w:rsidRDefault="006558A2">
      <w:pPr>
        <w:pStyle w:val="Title"/>
        <w:sectPr w:rsidR="006558A2" w:rsidSect="006558A2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alias w:val="Author"/>
        <w:tag w:val=""/>
        <w:id w:val="1246310863"/>
        <w:placeholder>
          <w:docPart w:val="04571D9366E44109B4FD8A5E93BD92E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04562" w:rsidRDefault="00FF68AB">
          <w:pPr>
            <w:pStyle w:val="Title"/>
          </w:pPr>
          <w:r>
            <w:t>vijay Thiruvallur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709"/>
        <w:gridCol w:w="7651"/>
      </w:tblGrid>
      <w:tr w:rsidR="00504562" w:rsidTr="0050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04562" w:rsidRDefault="00504562"/>
        </w:tc>
        <w:tc>
          <w:tcPr>
            <w:tcW w:w="4087" w:type="pct"/>
          </w:tcPr>
          <w:p w:rsidR="00504562" w:rsidRDefault="00504562"/>
        </w:tc>
      </w:tr>
      <w:tr w:rsidR="00504562" w:rsidTr="00504562">
        <w:tc>
          <w:tcPr>
            <w:tcW w:w="913" w:type="pct"/>
          </w:tcPr>
          <w:p w:rsidR="00504562" w:rsidRDefault="00504562"/>
        </w:tc>
        <w:tc>
          <w:tcPr>
            <w:tcW w:w="4087" w:type="pct"/>
          </w:tcPr>
          <w:p w:rsidR="00504562" w:rsidRDefault="00FF68AB" w:rsidP="007D5566">
            <w:pPr>
              <w:pStyle w:val="ContactInfo"/>
            </w:pPr>
            <w:r>
              <w:t>Morris Plains, NJ</w:t>
            </w:r>
            <w:r w:rsidR="003F1459">
              <w:t> </w:t>
            </w:r>
            <w:r w:rsidR="003F1459">
              <w:rPr>
                <w:color w:val="A6A6A6" w:themeColor="background1" w:themeShade="A6"/>
              </w:rPr>
              <w:t>|</w:t>
            </w:r>
            <w:r w:rsidR="003F1459">
              <w:t>  </w:t>
            </w:r>
            <w:r>
              <w:t>vijay_tv@yahoo.com</w:t>
            </w:r>
          </w:p>
        </w:tc>
      </w:tr>
    </w:tbl>
    <w:p w:rsidR="00504562" w:rsidRDefault="00FF68AB">
      <w:pPr>
        <w:pStyle w:val="SectionHeading"/>
      </w:pPr>
      <w:r>
        <w:t>Key</w:t>
      </w:r>
      <w:r w:rsidR="003F1459">
        <w:t xml:space="preserve"> Skills</w:t>
      </w:r>
      <w:bookmarkStart w:id="0" w:name="_GoBack"/>
      <w:bookmarkEnd w:id="0"/>
    </w:p>
    <w:tbl>
      <w:tblPr>
        <w:tblStyle w:val="ResumeTable"/>
        <w:tblW w:w="5057" w:type="pct"/>
        <w:tblLook w:val="04A0" w:firstRow="1" w:lastRow="0" w:firstColumn="1" w:lastColumn="0" w:noHBand="0" w:noVBand="1"/>
        <w:tblDescription w:val="Skills"/>
      </w:tblPr>
      <w:tblGrid>
        <w:gridCol w:w="1729"/>
        <w:gridCol w:w="7738"/>
      </w:tblGrid>
      <w:tr w:rsidR="00504562" w:rsidTr="00D5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"/>
        </w:trPr>
        <w:tc>
          <w:tcPr>
            <w:tcW w:w="913" w:type="pct"/>
          </w:tcPr>
          <w:p w:rsidR="00504562" w:rsidRDefault="00504562"/>
        </w:tc>
        <w:tc>
          <w:tcPr>
            <w:tcW w:w="4087" w:type="pct"/>
          </w:tcPr>
          <w:p w:rsidR="00504562" w:rsidRDefault="00504562"/>
        </w:tc>
      </w:tr>
      <w:tr w:rsidR="00504562" w:rsidTr="00D5012D">
        <w:trPr>
          <w:trHeight w:val="1871"/>
        </w:trPr>
        <w:tc>
          <w:tcPr>
            <w:tcW w:w="913" w:type="pct"/>
          </w:tcPr>
          <w:p w:rsidR="00504562" w:rsidRDefault="00504562"/>
        </w:tc>
        <w:tc>
          <w:tcPr>
            <w:tcW w:w="4087" w:type="pct"/>
          </w:tcPr>
          <w:p w:rsidR="00BB1E17" w:rsidRDefault="007B23FE" w:rsidP="00FF68AB">
            <w:pPr>
              <w:pStyle w:val="ListBullet"/>
            </w:pPr>
            <w:r>
              <w:t xml:space="preserve">I build modern, data-driven web applications, honing the latest tools, frameworks, and methodologies. </w:t>
            </w:r>
          </w:p>
          <w:p w:rsidR="00B0426B" w:rsidRDefault="00FF68AB" w:rsidP="00BB1E17">
            <w:pPr>
              <w:pStyle w:val="ListBullet"/>
            </w:pPr>
            <w:r>
              <w:t xml:space="preserve">Experience working as an IT consultant in various capacities on projects across a wide range of industries including </w:t>
            </w:r>
            <w:r w:rsidR="00BB1E17">
              <w:t>banking</w:t>
            </w:r>
            <w:r>
              <w:t>, utiliti</w:t>
            </w:r>
            <w:r w:rsidR="00BB1E17">
              <w:t>es, and pharmaceuticals.</w:t>
            </w:r>
          </w:p>
          <w:p w:rsidR="00705892" w:rsidRDefault="00FF68AB" w:rsidP="002A1253">
            <w:pPr>
              <w:pStyle w:val="ListBullet"/>
            </w:pPr>
            <w:r>
              <w:t>Adept at working with and bridging gaps between stakeholders, end users, application development, UX  and IT using rapid prototyping techniques to visualize products and deliver solutions on time.</w:t>
            </w:r>
          </w:p>
        </w:tc>
      </w:tr>
    </w:tbl>
    <w:p w:rsidR="00D5012D" w:rsidRDefault="00D5012D" w:rsidP="00D5012D">
      <w:pPr>
        <w:pStyle w:val="SectionHeading"/>
      </w:pPr>
      <w:r>
        <w:t>TECHNICAL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709"/>
        <w:gridCol w:w="7651"/>
      </w:tblGrid>
      <w:tr w:rsidR="00D5012D" w:rsidTr="004A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5012D" w:rsidRDefault="00D5012D" w:rsidP="004A2D2D"/>
        </w:tc>
        <w:tc>
          <w:tcPr>
            <w:tcW w:w="4087" w:type="pct"/>
          </w:tcPr>
          <w:p w:rsidR="00D5012D" w:rsidRDefault="00D5012D" w:rsidP="004A2D2D"/>
        </w:tc>
      </w:tr>
      <w:tr w:rsidR="00D5012D" w:rsidTr="004A2D2D">
        <w:tc>
          <w:tcPr>
            <w:tcW w:w="913" w:type="pct"/>
          </w:tcPr>
          <w:p w:rsidR="00D5012D" w:rsidRDefault="00D5012D" w:rsidP="004A2D2D"/>
        </w:tc>
        <w:tc>
          <w:tcPr>
            <w:tcW w:w="4087" w:type="pct"/>
          </w:tcPr>
          <w:p w:rsidR="00D5012D" w:rsidRDefault="00D5012D" w:rsidP="00D5012D">
            <w:pPr>
              <w:pStyle w:val="ListBullet"/>
            </w:pPr>
            <w:r>
              <w:t xml:space="preserve">Vast experience in designing, leading and building web based applications specializing in web based reporting dashboards using </w:t>
            </w:r>
            <w:r w:rsidR="00BB1E17">
              <w:t>JavaScript,</w:t>
            </w:r>
            <w:r>
              <w:t xml:space="preserve"> </w:t>
            </w:r>
            <w:r w:rsidR="00BB1E17">
              <w:t>CSS3, and advanced</w:t>
            </w:r>
            <w:r>
              <w:t xml:space="preserve"> JavaScript </w:t>
            </w:r>
            <w:r w:rsidR="00BB1E17">
              <w:t xml:space="preserve">charting libraries.  </w:t>
            </w:r>
          </w:p>
          <w:p w:rsidR="00D5012D" w:rsidRDefault="00BB1E17" w:rsidP="004B774A">
            <w:pPr>
              <w:pStyle w:val="ListBullet"/>
            </w:pPr>
            <w:r>
              <w:t xml:space="preserve">Good experience in building and maintaining </w:t>
            </w:r>
            <w:r w:rsidR="004B774A">
              <w:t xml:space="preserve">fairly complex single page </w:t>
            </w:r>
            <w:r>
              <w:t xml:space="preserve"> applications using tools like </w:t>
            </w:r>
            <w:r w:rsidR="004B774A">
              <w:t xml:space="preserve">AngularJS, </w:t>
            </w:r>
            <w:r>
              <w:t xml:space="preserve">D3, </w:t>
            </w:r>
            <w:r w:rsidR="004B774A">
              <w:t xml:space="preserve"> ag-G</w:t>
            </w:r>
            <w:r>
              <w:t>rid, Ramda</w:t>
            </w:r>
            <w:r w:rsidR="004B774A">
              <w:t xml:space="preserve">, NodeJS, and fairly comfortable with React, Redux , </w:t>
            </w:r>
            <w:r w:rsidR="00A40188">
              <w:t xml:space="preserve">and </w:t>
            </w:r>
            <w:r w:rsidR="004B774A">
              <w:t xml:space="preserve">CSS3.  </w:t>
            </w:r>
          </w:p>
          <w:p w:rsidR="009543D6" w:rsidRDefault="009543D6" w:rsidP="004B774A">
            <w:pPr>
              <w:pStyle w:val="ListBullet"/>
            </w:pPr>
            <w:proofErr w:type="spellStart"/>
            <w:r>
              <w:t>Github</w:t>
            </w:r>
            <w:proofErr w:type="spellEnd"/>
            <w:r>
              <w:t>/Gist samples:</w:t>
            </w:r>
          </w:p>
          <w:p w:rsidR="00945B0E" w:rsidRDefault="00401802" w:rsidP="00945B0E">
            <w:pPr>
              <w:pStyle w:val="ListBullet"/>
              <w:numPr>
                <w:ilvl w:val="1"/>
                <w:numId w:val="5"/>
              </w:numPr>
            </w:pPr>
            <w:hyperlink r:id="rId9" w:history="1">
              <w:r w:rsidR="009543D6" w:rsidRPr="00AC3473">
                <w:rPr>
                  <w:rStyle w:val="Hyperlink"/>
                </w:rPr>
                <w:t>https://github.com/vijaytv/ag-grid</w:t>
              </w:r>
            </w:hyperlink>
            <w:r w:rsidR="009543D6">
              <w:t xml:space="preserve">   </w:t>
            </w:r>
            <w:r w:rsidR="007B23FE">
              <w:t>Starter template using Angular</w:t>
            </w:r>
            <w:r w:rsidR="00945B0E">
              <w:t>, ag-grid, gulp plugins</w:t>
            </w:r>
          </w:p>
          <w:p w:rsidR="009543D6" w:rsidRDefault="00401802" w:rsidP="00945B0E">
            <w:pPr>
              <w:pStyle w:val="ListBullet"/>
              <w:numPr>
                <w:ilvl w:val="1"/>
                <w:numId w:val="5"/>
              </w:numPr>
            </w:pPr>
            <w:hyperlink r:id="rId10" w:history="1">
              <w:r w:rsidR="00945B0E" w:rsidRPr="00AC3473">
                <w:rPr>
                  <w:rStyle w:val="Hyperlink"/>
                </w:rPr>
                <w:t>https://gist.github.com/vijaytv/b8d132be01ecb29c4929a0ec78d4fa02</w:t>
              </w:r>
            </w:hyperlink>
            <w:r w:rsidR="00945B0E">
              <w:t xml:space="preserve">  - Largest rectangle in a histogram</w:t>
            </w:r>
            <w:r w:rsidR="009543D6">
              <w:t xml:space="preserve"> </w:t>
            </w:r>
          </w:p>
          <w:p w:rsidR="00945B0E" w:rsidRDefault="00945B0E" w:rsidP="00945B0E">
            <w:pPr>
              <w:pStyle w:val="ListBullet"/>
              <w:numPr>
                <w:ilvl w:val="0"/>
                <w:numId w:val="0"/>
              </w:numPr>
              <w:ind w:left="101" w:hanging="101"/>
            </w:pPr>
          </w:p>
        </w:tc>
      </w:tr>
    </w:tbl>
    <w:p w:rsidR="00504562" w:rsidRDefault="003F1459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709"/>
        <w:gridCol w:w="7651"/>
      </w:tblGrid>
      <w:tr w:rsidR="00504562" w:rsidTr="0050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04562" w:rsidRDefault="00504562">
            <w:pPr>
              <w:spacing w:line="240" w:lineRule="auto"/>
            </w:pPr>
          </w:p>
        </w:tc>
        <w:tc>
          <w:tcPr>
            <w:tcW w:w="4087" w:type="pct"/>
          </w:tcPr>
          <w:p w:rsidR="00504562" w:rsidRDefault="00504562">
            <w:pPr>
              <w:spacing w:line="240" w:lineRule="auto"/>
            </w:pPr>
          </w:p>
        </w:tc>
      </w:tr>
      <w:tr w:rsidR="00BC31B7" w:rsidTr="00504562">
        <w:tc>
          <w:tcPr>
            <w:tcW w:w="913" w:type="pct"/>
          </w:tcPr>
          <w:p w:rsidR="00BC31B7" w:rsidRDefault="00BC31B7" w:rsidP="00BB1E17">
            <w:pPr>
              <w:pStyle w:val="Date"/>
            </w:pPr>
            <w:r>
              <w:t>Jul 16 to Present</w:t>
            </w:r>
          </w:p>
        </w:tc>
        <w:tc>
          <w:tcPr>
            <w:tcW w:w="4087" w:type="pct"/>
          </w:tcPr>
          <w:p w:rsidR="00BC31B7" w:rsidRDefault="00BC31B7">
            <w:pPr>
              <w:pStyle w:val="Subsection"/>
            </w:pPr>
            <w:r>
              <w:t>Vice President, JPMorgan Chase</w:t>
            </w:r>
            <w:r w:rsidR="00D270D5">
              <w:t xml:space="preserve"> &amp; Co</w:t>
            </w:r>
            <w:r>
              <w:t>, Jersey City, NJ</w:t>
            </w:r>
          </w:p>
          <w:p w:rsidR="00BC31B7" w:rsidRDefault="00D270D5">
            <w:pPr>
              <w:pStyle w:val="Subsection"/>
            </w:pPr>
            <w:r>
              <w:t xml:space="preserve">I have worked on building and help launch an intranet single page web application to present various reports to analysts on infrastructure funds. I was involved in all aspects of design and development  including building custom CSS based Graphs,  D3.JS </w:t>
            </w:r>
            <w:proofErr w:type="spellStart"/>
            <w:r>
              <w:t>Treemaps</w:t>
            </w:r>
            <w:proofErr w:type="spellEnd"/>
            <w:r>
              <w:t xml:space="preserve">, data grids using ag-grid,  optimizing code using functional libraries like </w:t>
            </w:r>
            <w:proofErr w:type="spellStart"/>
            <w:r>
              <w:t>RamdaJS</w:t>
            </w:r>
            <w:proofErr w:type="spellEnd"/>
            <w:r>
              <w:t xml:space="preserve">,  </w:t>
            </w:r>
            <w:r w:rsidR="00E072AD">
              <w:t xml:space="preserve">test </w:t>
            </w:r>
            <w:r>
              <w:t>driven deve</w:t>
            </w:r>
            <w:r w:rsidR="00BF72FC">
              <w:t>lopment</w:t>
            </w:r>
            <w:r w:rsidR="00E072AD">
              <w:t xml:space="preserve"> using Jasmine</w:t>
            </w:r>
            <w:r w:rsidR="00BF72FC">
              <w:t xml:space="preserve">,  building mock services using </w:t>
            </w:r>
            <w:proofErr w:type="spellStart"/>
            <w:r w:rsidR="00BF72FC">
              <w:t>NodeJS</w:t>
            </w:r>
            <w:proofErr w:type="spellEnd"/>
            <w:r w:rsidR="00BF72FC">
              <w:t xml:space="preserve"> and </w:t>
            </w:r>
            <w:proofErr w:type="spellStart"/>
            <w:r w:rsidR="00BF72FC">
              <w:t>dummyJSON</w:t>
            </w:r>
            <w:proofErr w:type="spellEnd"/>
            <w:r w:rsidR="00BF72FC">
              <w:t xml:space="preserve"> and various gulp plugins for automating the build and deployment process. </w:t>
            </w:r>
          </w:p>
          <w:p w:rsidR="00D270D5" w:rsidRDefault="00E072AD" w:rsidP="00A40188">
            <w:pPr>
              <w:pStyle w:val="Subsection"/>
            </w:pPr>
            <w:r>
              <w:lastRenderedPageBreak/>
              <w:t>Currently I am involved in maintaining and enhancing another five year old single page application built using AngularJS</w:t>
            </w:r>
            <w:r w:rsidR="00A40188">
              <w:t>1.5 using</w:t>
            </w:r>
            <w:r>
              <w:t xml:space="preserve"> </w:t>
            </w:r>
            <w:proofErr w:type="spellStart"/>
            <w:r>
              <w:t>Slickgrid</w:t>
            </w:r>
            <w:proofErr w:type="spellEnd"/>
            <w:r>
              <w:t xml:space="preserve">, D3 charts, etc. My job involves </w:t>
            </w:r>
            <w:r w:rsidR="00A40188">
              <w:t>exploring options to evolve</w:t>
            </w:r>
            <w:r>
              <w:t xml:space="preserve"> this legacy application into a more performant, maintainable application and replacing some of the issues with two way binding with more unidirectional data flow exploring technologies like Redux, React and </w:t>
            </w:r>
            <w:r w:rsidR="0049246D">
              <w:t xml:space="preserve">writing point free functions using </w:t>
            </w:r>
            <w:r>
              <w:t xml:space="preserve">functional libraries like </w:t>
            </w:r>
            <w:r w:rsidR="00A40188">
              <w:t>Ramda</w:t>
            </w:r>
            <w:r>
              <w:t xml:space="preserve">.  </w:t>
            </w:r>
          </w:p>
        </w:tc>
      </w:tr>
      <w:tr w:rsidR="00504562" w:rsidTr="00504562">
        <w:tc>
          <w:tcPr>
            <w:tcW w:w="913" w:type="pct"/>
          </w:tcPr>
          <w:p w:rsidR="00504562" w:rsidRDefault="00595C05" w:rsidP="00BB1E17">
            <w:pPr>
              <w:pStyle w:val="Date"/>
            </w:pPr>
            <w:r>
              <w:lastRenderedPageBreak/>
              <w:t xml:space="preserve">Jun 10 to </w:t>
            </w:r>
            <w:r w:rsidR="00BB1E17">
              <w:t>Jun 16</w:t>
            </w:r>
          </w:p>
        </w:tc>
        <w:tc>
          <w:tcPr>
            <w:tcW w:w="4087" w:type="pct"/>
          </w:tcPr>
          <w:p w:rsidR="00504562" w:rsidRDefault="00595C05">
            <w:pPr>
              <w:pStyle w:val="Subsection"/>
            </w:pPr>
            <w:r>
              <w:t>Senior IT Consultant</w:t>
            </w:r>
            <w:r w:rsidR="003F1459">
              <w:t>,  </w:t>
            </w:r>
            <w:r>
              <w:rPr>
                <w:rStyle w:val="Emphasis"/>
              </w:rPr>
              <w:t>Credit Suisse First Boston, NY, NY</w:t>
            </w:r>
          </w:p>
          <w:p w:rsidR="00504562" w:rsidRDefault="00595C05" w:rsidP="00945B0E">
            <w:pPr>
              <w:pStyle w:val="ListBullet"/>
            </w:pPr>
            <w:r>
              <w:t xml:space="preserve">Worked in various positions within the regional IT organization and honed my skills as a reporting specialist, especially web based reporting using tools ranging from SharePoint, SQL Server, </w:t>
            </w:r>
            <w:proofErr w:type="spellStart"/>
            <w:r>
              <w:t>Visokio</w:t>
            </w:r>
            <w:proofErr w:type="spellEnd"/>
            <w:r>
              <w:t xml:space="preserve">,  Hadoop, Angular JS, JavaScript charting libraries like D3.js. 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color w:val="404040" w:themeColor="text1" w:themeTint="BF"/>
          </w:rPr>
        </w:sdtEnd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99BED47734334231BC4EA4E1E174DAD4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04562" w:rsidTr="00504562">
                <w:tc>
                  <w:tcPr>
                    <w:tcW w:w="913" w:type="pct"/>
                  </w:tcPr>
                  <w:p w:rsidR="00504562" w:rsidRDefault="00595C05" w:rsidP="00595C05">
                    <w:pPr>
                      <w:pStyle w:val="Date"/>
                    </w:pPr>
                    <w:r>
                      <w:t>Aug 00 to Apr 10</w:t>
                    </w:r>
                  </w:p>
                </w:tc>
                <w:tc>
                  <w:tcPr>
                    <w:tcW w:w="4087" w:type="pct"/>
                  </w:tcPr>
                  <w:p w:rsidR="00504562" w:rsidRDefault="00595C05">
                    <w:pPr>
                      <w:pStyle w:val="Subsection"/>
                    </w:pPr>
                    <w:r>
                      <w:t>Senior IT Consultant</w:t>
                    </w:r>
                    <w:r w:rsidR="003F1459">
                      <w:t>,  </w:t>
                    </w:r>
                    <w:r>
                      <w:rPr>
                        <w:rStyle w:val="Emphasis"/>
                      </w:rPr>
                      <w:t>LDS, Morristown, NJ</w:t>
                    </w:r>
                  </w:p>
                  <w:p w:rsidR="00595C05" w:rsidRPr="00595C05" w:rsidRDefault="00595C05" w:rsidP="00595C05">
                    <w:pPr>
                      <w:pStyle w:val="Subsection"/>
                      <w:rPr>
                        <w:color w:val="595959" w:themeColor="text1" w:themeTint="A6"/>
                      </w:rPr>
                    </w:pPr>
                    <w:r w:rsidRPr="00595C05">
                      <w:rPr>
                        <w:color w:val="595959" w:themeColor="text1" w:themeTint="A6"/>
                      </w:rPr>
                      <w:t>I was involved in research/design/implementation of various portal products and CMS products for designing and building HR Portals and enterprise portals.</w:t>
                    </w:r>
                    <w:r w:rsidR="009A3333" w:rsidRPr="00595C05">
                      <w:rPr>
                        <w:color w:val="595959" w:themeColor="text1" w:themeTint="A6"/>
                      </w:rPr>
                      <w:t xml:space="preserve"> </w:t>
                    </w:r>
                    <w:r w:rsidRPr="00595C05">
                      <w:rPr>
                        <w:color w:val="595959" w:themeColor="text1" w:themeTint="A6"/>
                      </w:rPr>
                      <w:t xml:space="preserve">Involved in design, implementation and testing of web applications for SAP NetWeaver portals, SharePoint portals, and related CMS systems.  </w:t>
                    </w:r>
                  </w:p>
                  <w:p w:rsidR="00504562" w:rsidRPr="00595C05" w:rsidRDefault="00595C05" w:rsidP="00595C05">
                    <w:pPr>
                      <w:pStyle w:val="Subsection"/>
                      <w:rPr>
                        <w:color w:val="595959" w:themeColor="text1" w:themeTint="A6"/>
                      </w:rPr>
                    </w:pPr>
                    <w:r w:rsidRPr="00595C05">
                      <w:rPr>
                        <w:color w:val="595959" w:themeColor="text1" w:themeTint="A6"/>
                      </w:rPr>
                      <w:t>I have also designed and implemented some of the latest web technologies including jQuery, Ajax</w:t>
                    </w:r>
                    <w:r>
                      <w:rPr>
                        <w:color w:val="595959" w:themeColor="text1" w:themeTint="A6"/>
                      </w:rPr>
                      <w:t>, JSON, XML, Web services, etc.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626545644"/>
              <w:placeholder>
                <w:docPart w:val="3AF44E9D30F54A6982793577EBE3C626"/>
              </w:placeholder>
              <w15:repeatingSectionItem/>
            </w:sdtPr>
            <w:sdtEndPr>
              <w:rPr>
                <w:color w:val="404040" w:themeColor="text1" w:themeTint="BF"/>
              </w:rPr>
            </w:sdtEndPr>
            <w:sdtContent>
              <w:tr w:rsidR="00FA25EE" w:rsidTr="00504562">
                <w:tc>
                  <w:tcPr>
                    <w:tcW w:w="913" w:type="pct"/>
                  </w:tcPr>
                  <w:p w:rsidR="00FA25EE" w:rsidRDefault="00FA25EE" w:rsidP="00705892">
                    <w:pPr>
                      <w:pStyle w:val="Date"/>
                    </w:pPr>
                    <w:r>
                      <w:t xml:space="preserve">Aug </w:t>
                    </w:r>
                    <w:r w:rsidR="00705892">
                      <w:t>96</w:t>
                    </w:r>
                    <w:r>
                      <w:t xml:space="preserve"> to </w:t>
                    </w:r>
                    <w:r w:rsidR="00705892">
                      <w:t>Aug 0</w:t>
                    </w:r>
                    <w:r>
                      <w:t>0</w:t>
                    </w:r>
                  </w:p>
                </w:tc>
                <w:tc>
                  <w:tcPr>
                    <w:tcW w:w="4087" w:type="pct"/>
                  </w:tcPr>
                  <w:p w:rsidR="00705892" w:rsidRDefault="00705892" w:rsidP="00705892">
                    <w:pPr>
                      <w:pStyle w:val="Subsection"/>
                    </w:pPr>
                    <w:r>
                      <w:t>Senior S/W Engineer</w:t>
                    </w:r>
                    <w:r w:rsidR="00FA25EE">
                      <w:t>,  </w:t>
                    </w:r>
                    <w:r>
                      <w:rPr>
                        <w:rStyle w:val="Emphasis"/>
                      </w:rPr>
                      <w:t>IT Solutions</w:t>
                    </w:r>
                    <w:r w:rsidR="00FA25EE">
                      <w:rPr>
                        <w:rStyle w:val="Emphasis"/>
                      </w:rPr>
                      <w:t xml:space="preserve">, </w:t>
                    </w:r>
                    <w:r>
                      <w:rPr>
                        <w:rStyle w:val="Emphasis"/>
                      </w:rPr>
                      <w:t>San Ramon, CA</w:t>
                    </w:r>
                  </w:p>
                  <w:p w:rsidR="00FA25EE" w:rsidRPr="00B179EA" w:rsidRDefault="00812071" w:rsidP="00595C05">
                    <w:pPr>
                      <w:pStyle w:val="Subsection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 xml:space="preserve">Worked on various technologies to build web based applications using Java and JavaScript for clients ranging from Honeywell, BMC Software, Sun Microsystems, Providian Bank, etc.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46497827"/>
              <w:placeholder>
                <w:docPart w:val="0AC452AEE2FA463F9E9A0101D26E5360"/>
              </w:placeholder>
              <w15:repeatingSectionItem/>
            </w:sdtPr>
            <w:sdtEndPr>
              <w:rPr>
                <w:color w:val="404040" w:themeColor="text1" w:themeTint="BF"/>
              </w:rPr>
            </w:sdtEndPr>
            <w:sdtContent>
              <w:tr w:rsidR="00705892" w:rsidTr="00504562">
                <w:tc>
                  <w:tcPr>
                    <w:tcW w:w="913" w:type="pct"/>
                  </w:tcPr>
                  <w:p w:rsidR="00705892" w:rsidRDefault="00705892" w:rsidP="00705892">
                    <w:pPr>
                      <w:pStyle w:val="Date"/>
                    </w:pPr>
                    <w:r>
                      <w:t>Feb 96 to Aug 96</w:t>
                    </w:r>
                  </w:p>
                </w:tc>
                <w:tc>
                  <w:tcPr>
                    <w:tcW w:w="4087" w:type="pct"/>
                  </w:tcPr>
                  <w:p w:rsidR="00705892" w:rsidRDefault="00705892" w:rsidP="00705892">
                    <w:pPr>
                      <w:pStyle w:val="Subsection"/>
                    </w:pPr>
                    <w:r>
                      <w:t>Senior S/W Engineer,  </w:t>
                    </w:r>
                    <w:r>
                      <w:rPr>
                        <w:rStyle w:val="Emphasis"/>
                      </w:rPr>
                      <w:t>IT Solutions, Bangalore, India</w:t>
                    </w:r>
                  </w:p>
                  <w:p w:rsidR="00705892" w:rsidRPr="00595C05" w:rsidRDefault="00705892" w:rsidP="00595C05">
                    <w:pPr>
                      <w:pStyle w:val="Subsection"/>
                      <w:rPr>
                        <w:color w:val="595959" w:themeColor="text1" w:themeTint="A6"/>
                      </w:rPr>
                    </w:pPr>
                    <w:r w:rsidRPr="00705892">
                      <w:rPr>
                        <w:color w:val="595959" w:themeColor="text1" w:themeTint="A6"/>
                      </w:rPr>
                      <w:t>I worked on porting an EDI product from UNIX to Windows NT using C.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2093618331"/>
              <w:placeholder>
                <w:docPart w:val="BF9F4FC43B5E47B985B0D302FD39F189"/>
              </w:placeholder>
              <w15:repeatingSectionItem/>
            </w:sdtPr>
            <w:sdtEndPr>
              <w:rPr>
                <w:color w:val="404040" w:themeColor="text1" w:themeTint="BF"/>
              </w:rPr>
            </w:sdtEndPr>
            <w:sdtContent>
              <w:tr w:rsidR="00705892" w:rsidTr="00504562">
                <w:tc>
                  <w:tcPr>
                    <w:tcW w:w="913" w:type="pct"/>
                  </w:tcPr>
                  <w:p w:rsidR="00705892" w:rsidRDefault="00705892" w:rsidP="00705892">
                    <w:pPr>
                      <w:pStyle w:val="Date"/>
                    </w:pPr>
                    <w:r>
                      <w:t>May 94 to Aug 95</w:t>
                    </w:r>
                  </w:p>
                </w:tc>
                <w:tc>
                  <w:tcPr>
                    <w:tcW w:w="4087" w:type="pct"/>
                  </w:tcPr>
                  <w:p w:rsidR="00705892" w:rsidRDefault="00705892" w:rsidP="00705892">
                    <w:pPr>
                      <w:pStyle w:val="Subsection"/>
                    </w:pPr>
                    <w:r>
                      <w:t>S/W Engineer,  </w:t>
                    </w:r>
                    <w:r>
                      <w:rPr>
                        <w:rStyle w:val="Emphasis"/>
                      </w:rPr>
                      <w:t>Integra Microsystems, Bangalore, India</w:t>
                    </w:r>
                  </w:p>
                  <w:p w:rsidR="00705892" w:rsidRPr="00595C05" w:rsidRDefault="00705892" w:rsidP="00595C05">
                    <w:pPr>
                      <w:pStyle w:val="Subsection"/>
                      <w:rPr>
                        <w:color w:val="595959" w:themeColor="text1" w:themeTint="A6"/>
                      </w:rPr>
                    </w:pPr>
                    <w:r w:rsidRPr="00705892">
                      <w:rPr>
                        <w:color w:val="595959" w:themeColor="text1" w:themeTint="A6"/>
                      </w:rPr>
                      <w:t>Worked on developing and testing applications using Visual basic and PowerBuilder to build an accounting system for a large venture capital company.</w:t>
                    </w:r>
                  </w:p>
                </w:tc>
              </w:tr>
            </w:sdtContent>
          </w:sdt>
        </w:sdtContent>
      </w:sdt>
    </w:tbl>
    <w:p w:rsidR="00504562" w:rsidRDefault="003F1459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09"/>
        <w:gridCol w:w="7651"/>
      </w:tblGrid>
      <w:tr w:rsidR="00504562" w:rsidTr="0050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04562" w:rsidRDefault="00504562">
            <w:pPr>
              <w:spacing w:line="240" w:lineRule="auto"/>
            </w:pPr>
          </w:p>
        </w:tc>
        <w:tc>
          <w:tcPr>
            <w:tcW w:w="4087" w:type="pct"/>
          </w:tcPr>
          <w:p w:rsidR="00504562" w:rsidRDefault="00504562">
            <w:pPr>
              <w:spacing w:line="240" w:lineRule="auto"/>
            </w:pPr>
          </w:p>
        </w:tc>
      </w:tr>
      <w:tr w:rsidR="00504562" w:rsidTr="00504562">
        <w:tc>
          <w:tcPr>
            <w:tcW w:w="913" w:type="pct"/>
          </w:tcPr>
          <w:p w:rsidR="00504562" w:rsidRDefault="00595C05" w:rsidP="00595C05">
            <w:pPr>
              <w:pStyle w:val="Date"/>
            </w:pPr>
            <w:r>
              <w:t>Bachelor of Engineering</w:t>
            </w:r>
          </w:p>
        </w:tc>
        <w:tc>
          <w:tcPr>
            <w:tcW w:w="4087" w:type="pct"/>
          </w:tcPr>
          <w:p w:rsidR="00504562" w:rsidRDefault="00595C05" w:rsidP="00595C05">
            <w:pPr>
              <w:pStyle w:val="Subsection"/>
            </w:pPr>
            <w:r>
              <w:t>Computer Science</w:t>
            </w:r>
            <w:r w:rsidR="003F1459">
              <w:t>,  </w:t>
            </w:r>
            <w:proofErr w:type="spellStart"/>
            <w:r>
              <w:rPr>
                <w:rStyle w:val="Emphasis"/>
              </w:rPr>
              <w:t>Bharathiar</w:t>
            </w:r>
            <w:proofErr w:type="spellEnd"/>
            <w:r>
              <w:rPr>
                <w:rStyle w:val="Emphasis"/>
              </w:rPr>
              <w:t xml:space="preserve"> University, India</w:t>
            </w:r>
          </w:p>
        </w:tc>
      </w:tr>
      <w:tr w:rsidR="00504562" w:rsidTr="00504562">
        <w:tc>
          <w:tcPr>
            <w:tcW w:w="913" w:type="pct"/>
          </w:tcPr>
          <w:p w:rsidR="00504562" w:rsidRDefault="00504562">
            <w:pPr>
              <w:pStyle w:val="Date"/>
            </w:pPr>
          </w:p>
        </w:tc>
        <w:tc>
          <w:tcPr>
            <w:tcW w:w="4087" w:type="pct"/>
          </w:tcPr>
          <w:p w:rsidR="00504562" w:rsidRDefault="00504562">
            <w:pPr>
              <w:pStyle w:val="Subsection"/>
            </w:pPr>
          </w:p>
        </w:tc>
      </w:tr>
    </w:tbl>
    <w:p w:rsidR="00504562" w:rsidRDefault="00504562" w:rsidP="00945B0E"/>
    <w:sectPr w:rsidR="00504562" w:rsidSect="006558A2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02" w:rsidRDefault="00401802">
      <w:pPr>
        <w:spacing w:after="0"/>
      </w:pPr>
      <w:r>
        <w:separator/>
      </w:r>
    </w:p>
    <w:p w:rsidR="00401802" w:rsidRDefault="00401802"/>
  </w:endnote>
  <w:endnote w:type="continuationSeparator" w:id="0">
    <w:p w:rsidR="00401802" w:rsidRDefault="00401802">
      <w:pPr>
        <w:spacing w:after="0"/>
      </w:pPr>
      <w:r>
        <w:continuationSeparator/>
      </w:r>
    </w:p>
    <w:p w:rsidR="00401802" w:rsidRDefault="00401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562" w:rsidRDefault="003F145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B23F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02" w:rsidRDefault="00401802">
      <w:pPr>
        <w:spacing w:after="0"/>
      </w:pPr>
      <w:r>
        <w:separator/>
      </w:r>
    </w:p>
    <w:p w:rsidR="00401802" w:rsidRDefault="00401802"/>
  </w:footnote>
  <w:footnote w:type="continuationSeparator" w:id="0">
    <w:p w:rsidR="00401802" w:rsidRDefault="00401802">
      <w:pPr>
        <w:spacing w:after="0"/>
      </w:pPr>
      <w:r>
        <w:continuationSeparator/>
      </w:r>
    </w:p>
    <w:p w:rsidR="00401802" w:rsidRDefault="0040180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AB"/>
    <w:rsid w:val="00101CEF"/>
    <w:rsid w:val="001107E4"/>
    <w:rsid w:val="001E3100"/>
    <w:rsid w:val="002A1253"/>
    <w:rsid w:val="002B69ED"/>
    <w:rsid w:val="003F1459"/>
    <w:rsid w:val="00401802"/>
    <w:rsid w:val="0049246D"/>
    <w:rsid w:val="004B774A"/>
    <w:rsid w:val="00504562"/>
    <w:rsid w:val="00595C05"/>
    <w:rsid w:val="005C46EE"/>
    <w:rsid w:val="005E3585"/>
    <w:rsid w:val="006558A2"/>
    <w:rsid w:val="00705892"/>
    <w:rsid w:val="00705D3C"/>
    <w:rsid w:val="007167F5"/>
    <w:rsid w:val="007B23FE"/>
    <w:rsid w:val="007D5566"/>
    <w:rsid w:val="00800479"/>
    <w:rsid w:val="00812071"/>
    <w:rsid w:val="008412BF"/>
    <w:rsid w:val="0085761F"/>
    <w:rsid w:val="008F5566"/>
    <w:rsid w:val="008F6E8F"/>
    <w:rsid w:val="00945B0E"/>
    <w:rsid w:val="009543D6"/>
    <w:rsid w:val="009A3333"/>
    <w:rsid w:val="00A10BFF"/>
    <w:rsid w:val="00A40188"/>
    <w:rsid w:val="00A66ACC"/>
    <w:rsid w:val="00AD3520"/>
    <w:rsid w:val="00B0426B"/>
    <w:rsid w:val="00B179EA"/>
    <w:rsid w:val="00BB1E17"/>
    <w:rsid w:val="00BC31B7"/>
    <w:rsid w:val="00BF72FC"/>
    <w:rsid w:val="00D270D5"/>
    <w:rsid w:val="00D5012D"/>
    <w:rsid w:val="00D57482"/>
    <w:rsid w:val="00DE6F7C"/>
    <w:rsid w:val="00E072AD"/>
    <w:rsid w:val="00F602E7"/>
    <w:rsid w:val="00FA25EE"/>
    <w:rsid w:val="00FD138B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318C8-9805-4BF7-AF91-55984579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9543D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4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7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vijaytv/b8d132be01ecb29c4929a0ec78d4fa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jaytv/ag-gr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571D9366E44109B4FD8A5E93BD9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21DAB-AE1F-4B55-A402-DEAAD7B133AE}"/>
      </w:docPartPr>
      <w:docPartBody>
        <w:p w:rsidR="00EF7CB6" w:rsidRDefault="00106850">
          <w:pPr>
            <w:pStyle w:val="04571D9366E44109B4FD8A5E93BD92E1"/>
          </w:pPr>
          <w:r>
            <w:t>[Your Name]</w:t>
          </w:r>
        </w:p>
      </w:docPartBody>
    </w:docPart>
    <w:docPart>
      <w:docPartPr>
        <w:name w:val="99BED47734334231BC4EA4E1E174D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8CD72-56F4-4536-8EAD-29BC34CD7E0C}"/>
      </w:docPartPr>
      <w:docPartBody>
        <w:p w:rsidR="00EF7CB6" w:rsidRDefault="00106850">
          <w:pPr>
            <w:pStyle w:val="99BED47734334231BC4EA4E1E174DA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44E9D30F54A6982793577EBE3C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B01A-E7DB-418F-AFB2-CCDD3F832516}"/>
      </w:docPartPr>
      <w:docPartBody>
        <w:p w:rsidR="00EF7CB6" w:rsidRDefault="00035C5B" w:rsidP="00035C5B">
          <w:pPr>
            <w:pStyle w:val="3AF44E9D30F54A6982793577EBE3C6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C452AEE2FA463F9E9A0101D26E5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A635B-81BF-407B-B630-AEC10C752B00}"/>
      </w:docPartPr>
      <w:docPartBody>
        <w:p w:rsidR="00EF7CB6" w:rsidRDefault="00035C5B" w:rsidP="00035C5B">
          <w:pPr>
            <w:pStyle w:val="0AC452AEE2FA463F9E9A0101D26E53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9F4FC43B5E47B985B0D302FD39F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E40CD-CD4B-4169-8EF7-AF03221E9901}"/>
      </w:docPartPr>
      <w:docPartBody>
        <w:p w:rsidR="00EF7CB6" w:rsidRDefault="00035C5B" w:rsidP="00035C5B">
          <w:pPr>
            <w:pStyle w:val="BF9F4FC43B5E47B985B0D302FD39F1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5B"/>
    <w:rsid w:val="00035C5B"/>
    <w:rsid w:val="00106850"/>
    <w:rsid w:val="00790D4A"/>
    <w:rsid w:val="007F5D9D"/>
    <w:rsid w:val="008361EB"/>
    <w:rsid w:val="00843153"/>
    <w:rsid w:val="00854E70"/>
    <w:rsid w:val="009425F0"/>
    <w:rsid w:val="00B21CF4"/>
    <w:rsid w:val="00B76436"/>
    <w:rsid w:val="00EF7CB6"/>
    <w:rsid w:val="00F907F9"/>
    <w:rsid w:val="00F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571D9366E44109B4FD8A5E93BD92E1">
    <w:name w:val="04571D9366E44109B4FD8A5E93BD92E1"/>
  </w:style>
  <w:style w:type="paragraph" w:customStyle="1" w:styleId="A5A6B6BC4A274F6980ABE2217850CC28">
    <w:name w:val="A5A6B6BC4A274F6980ABE2217850CC28"/>
  </w:style>
  <w:style w:type="paragraph" w:customStyle="1" w:styleId="BC7485AC67BF4F03B43A5E4BCF69DA98">
    <w:name w:val="BC7485AC67BF4F03B43A5E4BCF69DA98"/>
  </w:style>
  <w:style w:type="paragraph" w:customStyle="1" w:styleId="BC992676163F4D6BA5E1BAE1607724ED">
    <w:name w:val="BC992676163F4D6BA5E1BAE1607724ED"/>
  </w:style>
  <w:style w:type="paragraph" w:customStyle="1" w:styleId="0C74ACE4740143E8B258ECF33F7E2847">
    <w:name w:val="0C74ACE4740143E8B258ECF33F7E2847"/>
  </w:style>
  <w:style w:type="paragraph" w:customStyle="1" w:styleId="FFBCC143EF7D448A9E677AA932681EC1">
    <w:name w:val="FFBCC143EF7D448A9E677AA932681EC1"/>
  </w:style>
  <w:style w:type="character" w:styleId="PlaceholderText">
    <w:name w:val="Placeholder Text"/>
    <w:basedOn w:val="DefaultParagraphFont"/>
    <w:uiPriority w:val="99"/>
    <w:semiHidden/>
    <w:rsid w:val="00B76436"/>
    <w:rPr>
      <w:color w:val="808080"/>
    </w:rPr>
  </w:style>
  <w:style w:type="paragraph" w:customStyle="1" w:styleId="99BED47734334231BC4EA4E1E174DAD4">
    <w:name w:val="99BED47734334231BC4EA4E1E174DAD4"/>
  </w:style>
  <w:style w:type="paragraph" w:customStyle="1" w:styleId="E291D741082B419EA3BCFB4D70542955">
    <w:name w:val="E291D741082B419EA3BCFB4D70542955"/>
  </w:style>
  <w:style w:type="paragraph" w:customStyle="1" w:styleId="F5C01536E07D412DBBDA900CE026D85B">
    <w:name w:val="F5C01536E07D412DBBDA900CE026D85B"/>
  </w:style>
  <w:style w:type="paragraph" w:customStyle="1" w:styleId="8CDE16CF568E4311842CB1C85F50E094">
    <w:name w:val="8CDE16CF568E4311842CB1C85F50E094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75C05B81B5454C41A09B95236ACB1E32">
    <w:name w:val="75C05B81B5454C41A09B95236ACB1E32"/>
  </w:style>
  <w:style w:type="paragraph" w:customStyle="1" w:styleId="4BECA23E0E454AAA9EA392230B03C5C0">
    <w:name w:val="4BECA23E0E454AAA9EA392230B03C5C0"/>
  </w:style>
  <w:style w:type="paragraph" w:customStyle="1" w:styleId="9FEFAA1E3C0C45D0B23459E2B2A0842B">
    <w:name w:val="9FEFAA1E3C0C45D0B23459E2B2A0842B"/>
  </w:style>
  <w:style w:type="paragraph" w:customStyle="1" w:styleId="18A845AFA4D7429083F947C771890E45">
    <w:name w:val="18A845AFA4D7429083F947C771890E45"/>
  </w:style>
  <w:style w:type="paragraph" w:customStyle="1" w:styleId="3AF44E9D30F54A6982793577EBE3C626">
    <w:name w:val="3AF44E9D30F54A6982793577EBE3C626"/>
    <w:rsid w:val="00035C5B"/>
  </w:style>
  <w:style w:type="paragraph" w:customStyle="1" w:styleId="0AC452AEE2FA463F9E9A0101D26E5360">
    <w:name w:val="0AC452AEE2FA463F9E9A0101D26E5360"/>
    <w:rsid w:val="00035C5B"/>
  </w:style>
  <w:style w:type="paragraph" w:customStyle="1" w:styleId="BF9F4FC43B5E47B985B0D302FD39F189">
    <w:name w:val="BF9F4FC43B5E47B985B0D302FD39F189"/>
    <w:rsid w:val="00035C5B"/>
  </w:style>
  <w:style w:type="paragraph" w:customStyle="1" w:styleId="A1467192FF294D2DB0D3E525367474E0">
    <w:name w:val="A1467192FF294D2DB0D3E525367474E0"/>
    <w:rsid w:val="00035C5B"/>
  </w:style>
  <w:style w:type="paragraph" w:customStyle="1" w:styleId="DE1CBA92D8A74D7EAF4FCC06878112A9">
    <w:name w:val="DE1CBA92D8A74D7EAF4FCC06878112A9"/>
    <w:rsid w:val="00035C5B"/>
  </w:style>
  <w:style w:type="paragraph" w:customStyle="1" w:styleId="B35BF15610DA4778897EDB58AF22AF2C">
    <w:name w:val="B35BF15610DA4778897EDB58AF22AF2C"/>
    <w:rsid w:val="00B76436"/>
  </w:style>
  <w:style w:type="paragraph" w:customStyle="1" w:styleId="98013E73B3034BAAB46E63F8ED1F5E29">
    <w:name w:val="98013E73B3034BAAB46E63F8ED1F5E29"/>
    <w:rsid w:val="00B76436"/>
  </w:style>
  <w:style w:type="paragraph" w:customStyle="1" w:styleId="6BF25E1E7B114AF4ADF345605428CC29">
    <w:name w:val="6BF25E1E7B114AF4ADF345605428CC29"/>
    <w:rsid w:val="00B76436"/>
  </w:style>
  <w:style w:type="paragraph" w:customStyle="1" w:styleId="7AE59CFDF1C844D997200FABA2B81C63">
    <w:name w:val="7AE59CFDF1C844D997200FABA2B81C63"/>
    <w:rsid w:val="00B76436"/>
  </w:style>
  <w:style w:type="paragraph" w:customStyle="1" w:styleId="CAB2B68F90814BDCB906547323C1507B">
    <w:name w:val="CAB2B68F90814BDCB906547323C1507B"/>
    <w:rsid w:val="00B76436"/>
  </w:style>
  <w:style w:type="paragraph" w:customStyle="1" w:styleId="B545031C1FAA4FBFB3D093266D188BC1">
    <w:name w:val="B545031C1FAA4FBFB3D093266D188BC1"/>
    <w:rsid w:val="00B76436"/>
  </w:style>
  <w:style w:type="paragraph" w:customStyle="1" w:styleId="829FD49BE52C437BA8659D34E3ED1B6F">
    <w:name w:val="829FD49BE52C437BA8659D34E3ED1B6F"/>
    <w:rsid w:val="00B76436"/>
  </w:style>
  <w:style w:type="paragraph" w:customStyle="1" w:styleId="E882C8BB762A42FE864E2B1077118F57">
    <w:name w:val="E882C8BB762A42FE864E2B1077118F57"/>
    <w:rsid w:val="00B76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659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Thiruvallur</dc:creator>
  <cp:keywords/>
  <cp:lastModifiedBy>vijay thiruvallur</cp:lastModifiedBy>
  <cp:revision>32</cp:revision>
  <dcterms:created xsi:type="dcterms:W3CDTF">2015-10-06T02:17:00Z</dcterms:created>
  <dcterms:modified xsi:type="dcterms:W3CDTF">2017-03-19T16:55:00Z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